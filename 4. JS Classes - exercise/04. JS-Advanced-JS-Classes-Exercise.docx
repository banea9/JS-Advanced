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E555" w14:textId="77777777" w:rsidR="00781625" w:rsidRPr="002A6FEE" w:rsidRDefault="00781625" w:rsidP="005A3B4B">
      <w:pPr>
        <w:pStyle w:val="Heading1"/>
        <w:jc w:val="center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cise: Classes</w:t>
      </w:r>
    </w:p>
    <w:p w14:paraId="12259239" w14:textId="6B17449F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>JavaScript Advanced</w:t>
        </w:r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 xml:space="preserve">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14:paraId="46674BDB" w14:textId="77777777" w:rsidR="00781625" w:rsidRDefault="00781625" w:rsidP="004539D3">
      <w:pPr>
        <w:pStyle w:val="Heading2"/>
      </w:pPr>
      <w:r>
        <w:t>Data Class</w:t>
      </w:r>
    </w:p>
    <w:p w14:paraId="03D5DE6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14:paraId="3EC2316B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3AEEB67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72DA5F26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E811AEF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79F30C7A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C32935C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B4C381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7611AEF0" w14:textId="77777777"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14:paraId="1F711770" w14:textId="77777777"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14:paraId="509CED0B" w14:textId="77777777"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2F3E922B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04A785BD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E7A46E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FFBAA2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4F15E70B" w14:textId="77777777" w:rsidTr="009A37C6">
        <w:tc>
          <w:tcPr>
            <w:tcW w:w="5102" w:type="dxa"/>
          </w:tcPr>
          <w:p w14:paraId="29C24F92" w14:textId="77777777"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14:paraId="1E735873" w14:textId="77777777" w:rsidR="00781625" w:rsidRPr="00BC5616" w:rsidRDefault="00781625" w:rsidP="009A37C6">
            <w:pPr>
              <w:pStyle w:val="Code"/>
              <w:rPr>
                <w:lang w:val="nl-NL"/>
              </w:rPr>
            </w:pPr>
            <w:r w:rsidRPr="00BC5616">
              <w:rPr>
                <w:lang w:val="nl-NL"/>
              </w:rPr>
              <w:t>{ method: 'GET',</w:t>
            </w:r>
          </w:p>
          <w:p w14:paraId="4A150766" w14:textId="77777777" w:rsidR="00781625" w:rsidRPr="00BC5616" w:rsidRDefault="00781625" w:rsidP="009A37C6">
            <w:pPr>
              <w:pStyle w:val="Code"/>
              <w:rPr>
                <w:lang w:val="nl-NL"/>
              </w:rPr>
            </w:pPr>
            <w:r w:rsidRPr="00BC5616">
              <w:rPr>
                <w:lang w:val="nl-NL"/>
              </w:rPr>
              <w:t xml:space="preserve">  uri: 'http://google.com',</w:t>
            </w:r>
          </w:p>
          <w:p w14:paraId="23C9A2CE" w14:textId="77777777" w:rsidR="00781625" w:rsidRPr="00BC5616" w:rsidRDefault="00781625" w:rsidP="009A37C6">
            <w:pPr>
              <w:pStyle w:val="Code"/>
            </w:pPr>
            <w:r w:rsidRPr="00BC5616">
              <w:rPr>
                <w:lang w:val="nl-NL"/>
              </w:rPr>
              <w:t xml:space="preserve">  </w:t>
            </w:r>
            <w:r w:rsidRPr="00BC5616">
              <w:t>version: 'HTTP/1.1',</w:t>
            </w:r>
          </w:p>
          <w:p w14:paraId="09778F02" w14:textId="77777777" w:rsidR="00781625" w:rsidRPr="00BC5616" w:rsidRDefault="00781625" w:rsidP="009A37C6">
            <w:pPr>
              <w:pStyle w:val="Code"/>
            </w:pPr>
            <w:r w:rsidRPr="00BC5616">
              <w:t xml:space="preserve">  message: '',</w:t>
            </w:r>
          </w:p>
          <w:p w14:paraId="4AB5EEDB" w14:textId="77777777" w:rsidR="00781625" w:rsidRPr="002A6FEE" w:rsidRDefault="00781625" w:rsidP="009A37C6">
            <w:pPr>
              <w:pStyle w:val="Code"/>
            </w:pPr>
            <w:r w:rsidRPr="00BC5616">
              <w:t xml:space="preserve">  </w:t>
            </w:r>
            <w:r w:rsidRPr="002A6FEE">
              <w:t>response: undefined,</w:t>
            </w:r>
          </w:p>
          <w:p w14:paraId="40992B10" w14:textId="77777777"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164D6FD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3C8FCC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0952392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287260EC" wp14:editId="46FCF375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7F5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0D5CFF23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7114B268" wp14:editId="420D36FE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487D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14:paraId="7FCCA17D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100387D1" wp14:editId="727E12B9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C3CC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3595A98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14:paraId="4995F2E4" w14:textId="77777777" w:rsidR="00781625" w:rsidRDefault="00781625" w:rsidP="004539D3">
      <w:pPr>
        <w:pStyle w:val="Heading2"/>
      </w:pPr>
      <w:r>
        <w:t>Tickets</w:t>
      </w:r>
    </w:p>
    <w:p w14:paraId="1893F3EA" w14:textId="77777777"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14:paraId="7F011EBD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905247B" w14:textId="7777777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14:paraId="05556B36" w14:textId="77777777"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14:paraId="38FEB901" w14:textId="77777777"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14:paraId="1F0C32A8" w14:textId="77777777"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14:paraId="320021F6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4A23A66B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527E8353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43EB9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0F9B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0BE64D0E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F512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20469F4A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50599500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17B606E8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3D33A6F5" w14:textId="77777777"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D315" w14:textId="77777777" w:rsidR="00781625" w:rsidRDefault="00781625" w:rsidP="009A37C6">
            <w:pPr>
              <w:pStyle w:val="Code"/>
            </w:pPr>
            <w:r>
              <w:t>[ Ticket { destination: 'Boston',</w:t>
            </w:r>
          </w:p>
          <w:p w14:paraId="5EE68A71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4D5A0BA2" w14:textId="77777777"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14:paraId="127D317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67DEDC52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BB723EE" w14:textId="77777777"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14:paraId="6BEA621C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9C2C7BB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07518A3" w14:textId="77777777"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14:paraId="073F1EE7" w14:textId="77777777"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14:paraId="1B9136C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2CEFF066" w14:textId="77777777"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439393AB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6F4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71457033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0FEE5243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44D68006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73FA3C0B" w14:textId="77777777"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7857" w14:textId="77777777"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14:paraId="2EBB95A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6D69A8D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097E691E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51935BDE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1D3847CA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1326D8B1" w14:textId="77777777"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14:paraId="5453BCA4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2B78BE37" w14:textId="77777777"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14:paraId="5226074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7F199E4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2AA97FAB" w14:textId="77777777"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14:paraId="0F94EB14" w14:textId="77777777"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14:paraId="5F0B1D94" w14:textId="77777777" w:rsidR="00781625" w:rsidRPr="00444FDD" w:rsidRDefault="00781625" w:rsidP="00781625">
      <w:r>
        <w:t>Rats are uniting.</w:t>
      </w:r>
    </w:p>
    <w:p w14:paraId="487AA343" w14:textId="77777777"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14:paraId="23D61BC8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7F48459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2A86291E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77E4351E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08D6BC35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415FF0D8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30FEFDEB" w14:textId="77777777" w:rsidR="003C0C25" w:rsidRPr="00603773" w:rsidRDefault="00B956AD" w:rsidP="00AF2D09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14:paraId="69D22AF0" w14:textId="77777777" w:rsidTr="00AF2D09">
        <w:tc>
          <w:tcPr>
            <w:tcW w:w="9965" w:type="dxa"/>
          </w:tcPr>
          <w:p w14:paraId="18A76B75" w14:textId="77777777"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14:paraId="3EC6254F" w14:textId="77777777" w:rsidR="00781625" w:rsidRDefault="00781625" w:rsidP="00781625">
      <w:pPr>
        <w:pStyle w:val="Heading3"/>
      </w:pPr>
      <w:r>
        <w:t>Hints</w:t>
      </w:r>
    </w:p>
    <w:p w14:paraId="529225A9" w14:textId="77777777"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14:paraId="4BBB95B1" w14:textId="77777777" w:rsidR="00781625" w:rsidRDefault="00781625" w:rsidP="004539D3">
      <w:pPr>
        <w:pStyle w:val="Heading2"/>
        <w:rPr>
          <w:lang w:val="bg-BG"/>
        </w:rPr>
      </w:pPr>
      <w:r>
        <w:t>Length Limit</w:t>
      </w:r>
    </w:p>
    <w:p w14:paraId="766A8435" w14:textId="77777777"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6F5EEE72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27EE7BB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030D9991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C900FB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29376498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4D1AE9AB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E4D2945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1C8325C8" w14:textId="77777777" w:rsidR="003A05BE" w:rsidRPr="00603773" w:rsidRDefault="00B956AD" w:rsidP="00AF2D09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14:paraId="0DCF88DC" w14:textId="77777777" w:rsidTr="00AF2D09">
        <w:tc>
          <w:tcPr>
            <w:tcW w:w="9965" w:type="dxa"/>
          </w:tcPr>
          <w:p w14:paraId="21351E13" w14:textId="77777777"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14:paraId="6DC21E1C" w14:textId="77777777" w:rsidR="00781625" w:rsidRDefault="00781625" w:rsidP="00781625">
      <w:pPr>
        <w:pStyle w:val="Heading3"/>
      </w:pPr>
      <w:r>
        <w:lastRenderedPageBreak/>
        <w:t>Hints</w:t>
      </w:r>
    </w:p>
    <w:p w14:paraId="4B0A0F3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5BF73C66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6D4F976" w14:textId="77777777"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14:paraId="2372E6A1" w14:textId="77777777"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14:paraId="0A068243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36BFFAAA" w14:textId="77777777"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14:paraId="7E0019A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64E624D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6C1F4276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1E7A179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6458F39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59435FB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6A38B9C3" w14:textId="77777777" w:rsidTr="009A37C6">
        <w:tc>
          <w:tcPr>
            <w:tcW w:w="5102" w:type="dxa"/>
          </w:tcPr>
          <w:p w14:paraId="7E2A56C6" w14:textId="77777777"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14:paraId="394FF67F" w14:textId="77777777"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14:paraId="4BB036AF" w14:textId="77777777"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14:paraId="422EBB87" w14:textId="77777777"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14:paraId="15DD0FB9" w14:textId="77777777"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14:paraId="5CB0F257" w14:textId="77777777"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0B4DCE0C" w14:textId="77777777" w:rsidR="00781625" w:rsidRPr="002A6FEE" w:rsidRDefault="00781625" w:rsidP="009A37C6">
            <w:pPr>
              <w:pStyle w:val="Code"/>
            </w:pPr>
          </w:p>
          <w:p w14:paraId="42E65F0D" w14:textId="77777777" w:rsidR="00781625" w:rsidRPr="002A6FEE" w:rsidRDefault="00781625" w:rsidP="009A37C6">
            <w:pPr>
              <w:pStyle w:val="Code"/>
            </w:pPr>
          </w:p>
          <w:p w14:paraId="1AD95482" w14:textId="77777777" w:rsidR="00781625" w:rsidRPr="002A6FEE" w:rsidRDefault="00781625" w:rsidP="009A37C6">
            <w:pPr>
              <w:pStyle w:val="Code"/>
            </w:pPr>
          </w:p>
          <w:p w14:paraId="1E8BD074" w14:textId="77777777"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14:paraId="74C8A1B8" w14:textId="77777777"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14:paraId="4FF0F6CB" w14:textId="77777777"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14:paraId="1D3B5CE3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A1C3B62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9672B4A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5F4598C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720C0AAC" w14:textId="77777777" w:rsidTr="009A37C6">
        <w:tc>
          <w:tcPr>
            <w:tcW w:w="5102" w:type="dxa"/>
          </w:tcPr>
          <w:p w14:paraId="481EEB2E" w14:textId="77777777"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14:paraId="65310F9D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630D3F3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14:paraId="3A3FE9EB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40FDB1A4" w14:textId="77777777"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14:paraId="5F94AF2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66113FF1" w14:textId="77777777"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14:paraId="3ECEDE49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1327947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14:paraId="28635BB5" w14:textId="77777777"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06C1EA1A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583E9586" w14:textId="77777777"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14:paraId="73FB2AB7" w14:textId="77777777"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05A2A40C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14:paraId="4B7C13AF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151CCB8B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53024A1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14:paraId="19E22E74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571A4A56" w14:textId="77777777" w:rsidTr="009A37C6">
        <w:tc>
          <w:tcPr>
            <w:tcW w:w="5102" w:type="dxa"/>
          </w:tcPr>
          <w:p w14:paraId="0CB95E34" w14:textId="77777777"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14:paraId="3E5FA80A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76BE557B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7EE24551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498A3B85" w14:textId="77777777" w:rsidR="00781625" w:rsidRPr="002A6FEE" w:rsidRDefault="00781625" w:rsidP="009A37C6">
            <w:pPr>
              <w:pStyle w:val="Code"/>
            </w:pPr>
          </w:p>
        </w:tc>
      </w:tr>
    </w:tbl>
    <w:p w14:paraId="26A2AA19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4964474A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270FC34B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14:paraId="22C3CCD2" w14:textId="77777777"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14:paraId="4C954D16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14:paraId="16BB12B2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14:paraId="21C8F801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14:paraId="35DF00D3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14:paraId="472F7CE9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14:paraId="4AAD8206" w14:textId="77777777" w:rsidTr="00D137B6">
        <w:tc>
          <w:tcPr>
            <w:tcW w:w="6803" w:type="dxa"/>
            <w:shd w:val="clear" w:color="auto" w:fill="D9D9D9" w:themeFill="background1" w:themeFillShade="D9"/>
          </w:tcPr>
          <w:p w14:paraId="03D7E3D2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C4B955B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14:paraId="520D236E" w14:textId="77777777" w:rsidTr="00D137B6">
        <w:tc>
          <w:tcPr>
            <w:tcW w:w="6803" w:type="dxa"/>
          </w:tcPr>
          <w:p w14:paraId="7D620255" w14:textId="77777777"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14:paraId="34007522" w14:textId="77777777" w:rsidR="00D955E7" w:rsidRDefault="00D955E7" w:rsidP="00D955E7">
            <w:pPr>
              <w:pStyle w:val="Code"/>
            </w:pPr>
            <w:r>
              <w:t>list.add(5);</w:t>
            </w:r>
          </w:p>
          <w:p w14:paraId="109A75BE" w14:textId="77777777" w:rsidR="00D955E7" w:rsidRDefault="00D955E7" w:rsidP="00D955E7">
            <w:pPr>
              <w:pStyle w:val="Code"/>
            </w:pPr>
            <w:r>
              <w:t>list.add(6);</w:t>
            </w:r>
          </w:p>
          <w:p w14:paraId="10A3AC14" w14:textId="77777777" w:rsidR="00D955E7" w:rsidRDefault="00D955E7" w:rsidP="00D955E7">
            <w:pPr>
              <w:pStyle w:val="Code"/>
            </w:pPr>
            <w:r>
              <w:t>list.add(7);</w:t>
            </w:r>
          </w:p>
          <w:p w14:paraId="720D3BA0" w14:textId="77777777"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14:paraId="00B56A75" w14:textId="77777777" w:rsidR="00D955E7" w:rsidRDefault="00D955E7" w:rsidP="00D955E7">
            <w:pPr>
              <w:pStyle w:val="Code"/>
            </w:pPr>
            <w:r>
              <w:t>list.remove(1);</w:t>
            </w:r>
          </w:p>
          <w:p w14:paraId="4AC1AB66" w14:textId="77777777"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02D937EF" w14:textId="77777777" w:rsidR="00D955E7" w:rsidRDefault="00D955E7" w:rsidP="00D137B6">
            <w:pPr>
              <w:pStyle w:val="Code"/>
            </w:pPr>
            <w:r>
              <w:t>6</w:t>
            </w:r>
          </w:p>
          <w:p w14:paraId="62437C87" w14:textId="77777777" w:rsidR="00D955E7" w:rsidRPr="00F5440E" w:rsidRDefault="00D955E7" w:rsidP="00D137B6">
            <w:pPr>
              <w:pStyle w:val="Code"/>
            </w:pPr>
            <w:r>
              <w:t>7</w:t>
            </w:r>
          </w:p>
        </w:tc>
      </w:tr>
    </w:tbl>
    <w:p w14:paraId="5D152261" w14:textId="77777777" w:rsidR="00D955E7" w:rsidRPr="002A6FEE" w:rsidRDefault="00D955E7" w:rsidP="00781625">
      <w:pPr>
        <w:rPr>
          <w:noProof/>
        </w:rPr>
      </w:pPr>
    </w:p>
    <w:p w14:paraId="0ED4C0E7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2F9135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14:paraId="7867DDFF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3BC8755" w14:textId="77777777"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lastRenderedPageBreak/>
        <w:t>Instance Validation</w:t>
      </w:r>
    </w:p>
    <w:p w14:paraId="32A09FEC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14:paraId="5723E49E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Pr="00D818CA">
        <w:rPr>
          <w:rStyle w:val="CodeChar"/>
        </w:rPr>
        <w:t>Client ID must be a 6-digit number</w:t>
      </w:r>
      <w:r w:rsidRPr="004641E2">
        <w:rPr>
          <w:noProof/>
        </w:rPr>
        <w:t>"</w:t>
      </w:r>
    </w:p>
    <w:p w14:paraId="170670F8" w14:textId="77777777"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14:paraId="6D289F53" w14:textId="77777777"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14:paraId="4A752D0F" w14:textId="77777777"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14:paraId="0C4E86AC" w14:textId="77777777"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14:paraId="3B912F61" w14:textId="77777777"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14:paraId="4BD36D3C" w14:textId="77777777"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14:paraId="09127E34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14:paraId="2580377B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42DD3211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14:paraId="514C1E8F" w14:textId="77777777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3AD67B7C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787F541E" w14:textId="77777777" w:rsidTr="00D818CA">
        <w:trPr>
          <w:trHeight w:val="452"/>
        </w:trPr>
        <w:tc>
          <w:tcPr>
            <w:tcW w:w="9204" w:type="dxa"/>
          </w:tcPr>
          <w:p w14:paraId="703D3DF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510C5C29" w14:textId="77777777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47CAFB02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8132F1A" w14:textId="77777777" w:rsidTr="00D818CA">
        <w:trPr>
          <w:trHeight w:val="452"/>
        </w:trPr>
        <w:tc>
          <w:tcPr>
            <w:tcW w:w="9204" w:type="dxa"/>
          </w:tcPr>
          <w:p w14:paraId="623861F7" w14:textId="77777777"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0302C148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14:paraId="5152A803" w14:textId="77777777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1BBD898D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0B0DAD5" w14:textId="77777777" w:rsidTr="00D818CA">
        <w:trPr>
          <w:trHeight w:val="392"/>
        </w:trPr>
        <w:tc>
          <w:tcPr>
            <w:tcW w:w="9194" w:type="dxa"/>
          </w:tcPr>
          <w:p w14:paraId="6B045800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028C6E" w14:textId="77777777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3BC7E755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22E64C8" w14:textId="77777777" w:rsidTr="00D818CA">
        <w:trPr>
          <w:trHeight w:val="392"/>
        </w:trPr>
        <w:tc>
          <w:tcPr>
            <w:tcW w:w="9194" w:type="dxa"/>
          </w:tcPr>
          <w:p w14:paraId="1FD24F06" w14:textId="77777777"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14:paraId="28DD3110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14:paraId="216CDC2D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48AFF59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1554746A" w14:textId="77777777" w:rsidTr="00D818CA">
        <w:trPr>
          <w:trHeight w:val="419"/>
        </w:trPr>
        <w:tc>
          <w:tcPr>
            <w:tcW w:w="9081" w:type="dxa"/>
          </w:tcPr>
          <w:p w14:paraId="684760AB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71BD06D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6402B66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7ECB3CA" w14:textId="77777777" w:rsidTr="00D818CA">
        <w:trPr>
          <w:trHeight w:val="419"/>
        </w:trPr>
        <w:tc>
          <w:tcPr>
            <w:tcW w:w="9081" w:type="dxa"/>
          </w:tcPr>
          <w:p w14:paraId="6117C4FB" w14:textId="77777777"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4692A7CB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EBA27B8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lastRenderedPageBreak/>
              <w:t>Sample Input</w:t>
            </w:r>
          </w:p>
        </w:tc>
      </w:tr>
      <w:tr w:rsidR="00596EDC" w:rsidRPr="004641E2" w14:paraId="2CA38683" w14:textId="77777777" w:rsidTr="00D818CA">
        <w:trPr>
          <w:trHeight w:val="419"/>
        </w:trPr>
        <w:tc>
          <w:tcPr>
            <w:tcW w:w="9081" w:type="dxa"/>
          </w:tcPr>
          <w:p w14:paraId="033BEA9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14:paraId="06172551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186C1966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1AF7EBCB" w14:textId="77777777" w:rsidTr="00D818CA">
        <w:trPr>
          <w:trHeight w:val="419"/>
        </w:trPr>
        <w:tc>
          <w:tcPr>
            <w:tcW w:w="9081" w:type="dxa"/>
          </w:tcPr>
          <w:p w14:paraId="40FF3DF0" w14:textId="77777777"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341D88CA" w14:textId="77777777"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6C157024" w14:textId="77777777"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14:paraId="0D7C0F37" w14:textId="77777777" w:rsidR="0098634C" w:rsidRDefault="0098634C" w:rsidP="0098634C">
      <w:r>
        <w:rPr>
          <w:noProof/>
        </w:rPr>
        <w:drawing>
          <wp:inline distT="0" distB="0" distL="0" distR="0" wp14:anchorId="69A12D14" wp14:editId="674B4B6E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6773" w14:textId="77777777"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6C6DA900" w14:textId="77777777" w:rsidR="0098634C" w:rsidRDefault="0098634C" w:rsidP="0098634C">
      <w:pPr>
        <w:pStyle w:val="Heading3"/>
      </w:pPr>
      <w:r w:rsidRPr="006F5C65">
        <w:t>Constructor</w:t>
      </w:r>
    </w:p>
    <w:p w14:paraId="45F95983" w14:textId="77777777" w:rsidR="0098634C" w:rsidRDefault="0098634C" w:rsidP="0098634C">
      <w:r>
        <w:t>Should have 4 properties:</w:t>
      </w:r>
    </w:p>
    <w:p w14:paraId="09EBE1D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14:paraId="3942BFA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14:paraId="50BE5FE0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14:paraId="3270ECCB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14:paraId="3138E81C" w14:textId="77777777"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2D5522" w14:textId="77777777"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14:paraId="3927E6D3" w14:textId="77777777" w:rsidR="0098634C" w:rsidRPr="00900EC4" w:rsidRDefault="0098634C" w:rsidP="00900EC4">
      <w:pPr>
        <w:pStyle w:val="Heading4"/>
        <w:rPr>
          <w:rFonts w:ascii="Consolas" w:hAnsi="Consolas"/>
        </w:rPr>
      </w:pPr>
      <w:r w:rsidRPr="00900EC4">
        <w:rPr>
          <w:rFonts w:ascii="Consolas" w:hAnsi="Consolas"/>
        </w:rPr>
        <w:t xml:space="preserve">loadProducts() </w:t>
      </w:r>
    </w:p>
    <w:p w14:paraId="4ACEEEAA" w14:textId="77777777"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7FA6CA91" w14:textId="77777777"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productPrice</w:t>
      </w:r>
      <w:proofErr w:type="spellEnd"/>
      <w:r w:rsidRPr="00900EC4">
        <w:rPr>
          <w:rFonts w:ascii="Consolas" w:hAnsi="Consolas"/>
          <w:b/>
        </w:rPr>
        <w:t>}"</w:t>
      </w:r>
    </w:p>
    <w:p w14:paraId="3CB62293" w14:textId="77777777"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32592BA8" w14:textId="77777777"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proofErr w:type="spellStart"/>
      <w:r w:rsidRPr="00900EC4">
        <w:rPr>
          <w:rFonts w:ascii="Consolas" w:hAnsi="Consolas"/>
          <w:b/>
        </w:rPr>
        <w:t>productsInStock</w:t>
      </w:r>
      <w:proofErr w:type="spellEnd"/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21ECA619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just add the new quantity</w:t>
      </w:r>
    </w:p>
    <w:p w14:paraId="0EACCD4D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proofErr w:type="spellStart"/>
      <w:r w:rsidRPr="007267DC">
        <w:rPr>
          <w:b/>
        </w:rPr>
        <w:t>actionsHistory</w:t>
      </w:r>
      <w:proofErr w:type="spellEnd"/>
      <w:r w:rsidRPr="00984D7E">
        <w:t>:</w:t>
      </w:r>
    </w:p>
    <w:p w14:paraId="164CA9A3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1614A191" w14:textId="77777777"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lastRenderedPageBreak/>
        <w:t>"</w:t>
      </w:r>
      <w:r w:rsidRPr="00900EC4">
        <w:rPr>
          <w:rFonts w:ascii="Consolas" w:hAnsi="Consolas"/>
          <w:b/>
        </w:rPr>
        <w:t>Successfully loaded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84D7E">
        <w:t>"</w:t>
      </w:r>
    </w:p>
    <w:p w14:paraId="3086F8DD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4506112C" w14:textId="77777777"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00EC4">
        <w:rPr>
          <w:rFonts w:ascii="Consolas" w:hAnsi="Consolas"/>
        </w:rPr>
        <w:t>"</w:t>
      </w:r>
    </w:p>
    <w:p w14:paraId="14CDAB7D" w14:textId="77777777"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3138A078" w14:textId="77777777" w:rsidR="0098634C" w:rsidRDefault="0098634C" w:rsidP="0098634C">
      <w:pPr>
        <w:pStyle w:val="ListParagraph"/>
        <w:rPr>
          <w:b/>
          <w:sz w:val="24"/>
        </w:rPr>
      </w:pPr>
    </w:p>
    <w:p w14:paraId="6470EF10" w14:textId="77777777" w:rsidR="0098634C" w:rsidRPr="00A461E5" w:rsidRDefault="0098634C" w:rsidP="007267DC">
      <w:pPr>
        <w:pStyle w:val="Heading4"/>
        <w:ind w:hanging="90"/>
      </w:pPr>
      <w:proofErr w:type="spellStart"/>
      <w:r>
        <w:t>addToMenu</w:t>
      </w:r>
      <w:proofErr w:type="spellEnd"/>
      <w:r w:rsidRPr="00A461E5">
        <w:t>()</w:t>
      </w:r>
    </w:p>
    <w:p w14:paraId="5B901FFD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43280B52" w14:textId="77777777"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72471D88" w14:textId="77777777"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}"</w:t>
      </w:r>
    </w:p>
    <w:p w14:paraId="2D44D4F5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44AA79DE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5B1222B2" w14:textId="77777777"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61C9F9D4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1C821AD3" w14:textId="77777777"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14:paraId="464BDE34" w14:textId="77777777" w:rsidR="0098634C" w:rsidRPr="002E30ED" w:rsidRDefault="0098634C" w:rsidP="00900EC4">
      <w:pPr>
        <w:pStyle w:val="Heading4"/>
      </w:pPr>
      <w:proofErr w:type="spellStart"/>
      <w:r w:rsidRPr="002E30ED">
        <w:t>showTheMenu</w:t>
      </w:r>
      <w:proofErr w:type="spellEnd"/>
      <w:r w:rsidRPr="002E30ED">
        <w:t>()</w:t>
      </w:r>
    </w:p>
    <w:p w14:paraId="67984AA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5874D9BC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15D1DECF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5D790D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F9B700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19EE3539" w14:textId="77777777"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14:paraId="627C845A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5DEE56D2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1B85A63C" w14:textId="77777777" w:rsidR="0098634C" w:rsidRDefault="0098634C" w:rsidP="006949EE">
      <w:pPr>
        <w:pStyle w:val="Heading4"/>
        <w:ind w:left="-90" w:firstLine="90"/>
      </w:pPr>
      <w:proofErr w:type="spellStart"/>
      <w:r w:rsidRPr="00984D7E">
        <w:t>makeTheOrder</w:t>
      </w:r>
      <w:proofErr w:type="spellEnd"/>
      <w:r w:rsidRPr="00984D7E">
        <w:t>()</w:t>
      </w:r>
    </w:p>
    <w:p w14:paraId="71470D82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4DDE198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5C86400F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25546E7F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331FB8F5" w14:textId="77777777"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63075908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BEF736E" w14:textId="77777777"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1C2C0F8A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615CED09" w14:textId="77777777"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44FE4C2F" w14:textId="77777777" w:rsidR="0098634C" w:rsidRDefault="0098634C" w:rsidP="0098634C">
      <w:pPr>
        <w:pStyle w:val="Heading3"/>
      </w:pPr>
      <w:r>
        <w:lastRenderedPageBreak/>
        <w:t>Submission</w:t>
      </w:r>
    </w:p>
    <w:p w14:paraId="6ABD7FB6" w14:textId="77777777"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02D964C1" w14:textId="77777777" w:rsidR="0098634C" w:rsidRDefault="0098634C" w:rsidP="0098634C">
      <w:pPr>
        <w:pStyle w:val="Heading3"/>
      </w:pPr>
      <w:r w:rsidRPr="00DC2289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14:paraId="7CB08CED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68FAE859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5F926F94" w14:textId="77777777" w:rsidTr="004B5E18">
        <w:trPr>
          <w:trHeight w:val="418"/>
        </w:trPr>
        <w:tc>
          <w:tcPr>
            <w:tcW w:w="10205" w:type="dxa"/>
          </w:tcPr>
          <w:p w14:paraId="1C1B54D7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14:paraId="255A29DD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FCF78CE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46E65A58" w14:textId="77777777" w:rsidTr="004B5E18">
        <w:trPr>
          <w:trHeight w:val="418"/>
        </w:trPr>
        <w:tc>
          <w:tcPr>
            <w:tcW w:w="10205" w:type="dxa"/>
          </w:tcPr>
          <w:p w14:paraId="0F04D18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14:paraId="3031FDCC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0E24ADF3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6D15A921" w14:textId="77777777" w:rsidTr="004B5E18">
        <w:trPr>
          <w:trHeight w:val="418"/>
        </w:trPr>
        <w:tc>
          <w:tcPr>
            <w:tcW w:w="10205" w:type="dxa"/>
          </w:tcPr>
          <w:p w14:paraId="08E24FA2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14:paraId="53157E19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7306486D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05A43345" w14:textId="77777777" w:rsidTr="004B5E18">
        <w:trPr>
          <w:trHeight w:val="418"/>
        </w:trPr>
        <w:tc>
          <w:tcPr>
            <w:tcW w:w="10205" w:type="dxa"/>
          </w:tcPr>
          <w:p w14:paraId="7A9372B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14:paraId="1072EB7C" w14:textId="77777777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074F8376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31F5C532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3C0AE91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14:paraId="1D48A448" w14:textId="77777777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C9AE4CF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6A5E0543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6D311C9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33FCD2DA" w14:textId="77777777" w:rsidR="001D0031" w:rsidRPr="0098634C" w:rsidRDefault="004B5E18" w:rsidP="001D0031">
      <w:pPr>
        <w:pStyle w:val="Heading1"/>
      </w:pPr>
      <w:r>
        <w:t>J</w:t>
      </w:r>
      <w:r w:rsidR="0098634C">
        <w:t>S Advanced - Retake</w:t>
      </w:r>
      <w:r w:rsidR="0098634C" w:rsidRPr="00BA61CB">
        <w:t xml:space="preserve"> Exam</w:t>
      </w:r>
      <w:r w:rsidR="0098634C">
        <w:t>:</w:t>
      </w:r>
      <w:r w:rsidR="0098634C" w:rsidRPr="00BA61CB">
        <w:t xml:space="preserve"> 18.11.2018</w:t>
      </w:r>
    </w:p>
    <w:p w14:paraId="0531C42C" w14:textId="77777777"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</w:t>
      </w:r>
      <w:r w:rsidR="00900EC4">
        <w:t>-</w:t>
      </w:r>
      <w:r>
        <w:t xml:space="preserve"> Unit Testing</w:t>
      </w:r>
    </w:p>
    <w:p w14:paraId="613F90B1" w14:textId="77777777" w:rsidR="001D0031" w:rsidRDefault="001D0031" w:rsidP="001D0031">
      <w:pPr>
        <w:suppressAutoHyphens/>
      </w:pPr>
      <w:r>
        <w:t xml:space="preserve">You are given the following </w:t>
      </w:r>
      <w:r w:rsidRPr="00D818CA">
        <w:t>JavaScript</w:t>
      </w:r>
      <w:r>
        <w:rPr>
          <w:b/>
          <w:bCs/>
        </w:rPr>
        <w:t xml:space="preserve"> </w:t>
      </w:r>
      <w:r w:rsidRPr="00D818CA">
        <w:t>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D0031" w14:paraId="0C16E161" w14:textId="77777777" w:rsidTr="00900EC4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E9EC5CB" w14:textId="77777777"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14:paraId="3FB556E7" w14:textId="77777777" w:rsidTr="00900EC4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D0F78A" w14:textId="77777777" w:rsidR="001D0031" w:rsidRPr="00900EC4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</w:rPr>
            </w:pP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Warehouse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typeof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_capacity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givenSpace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constructor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(capacity)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capacity;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{},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: {}};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addProduct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(type, 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((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capacity</w:t>
            </w:r>
            <w:proofErr w:type="spellEnd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()) - quantity);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addedQuantity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[type].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(product)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[type][product] +=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orderProducts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(type)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[type])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sort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((a, b) =&gt;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[type][b] -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[type][a]);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= {};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sortedKeys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hasOwnProperty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===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[type] 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newObj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[type];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'Food'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 +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'Drink'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]).length;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productsCount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quantityInStock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revision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occupiedCapacity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() &gt;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]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product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]))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+=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} ${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product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]}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\n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trim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scrapeAProduct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(product, quantity)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find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 =&gt;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keys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[t]).</w:t>
            </w:r>
            <w:r w:rsidRPr="00900EC4">
              <w:rPr>
                <w:rFonts w:ascii="Consolas" w:hAnsi="Consolas" w:cs="Courier New"/>
                <w:color w:val="7A7A43"/>
                <w:sz w:val="18"/>
                <w:szCs w:val="18"/>
              </w:rPr>
              <w:t>includes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(product));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type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!==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undefined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(quantity &lt;=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][product]) 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][product] -= quantity;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][product] = </w:t>
            </w:r>
            <w:r w:rsidRPr="00900EC4">
              <w:rPr>
                <w:rFonts w:ascii="Consolas" w:hAnsi="Consolas" w:cs="Courier New"/>
                <w:color w:val="0000FF"/>
                <w:sz w:val="18"/>
                <w:szCs w:val="18"/>
              </w:rPr>
              <w:t>0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br/>
              <w:t xml:space="preserve">           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 xml:space="preserve">output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Pr="00900EC4">
              <w:rPr>
                <w:rFonts w:ascii="Consolas" w:hAnsi="Consolas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proofErr w:type="spellEnd"/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type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];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{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>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${product}</w:t>
            </w:r>
            <w:r w:rsidRPr="00900EC4">
              <w:rPr>
                <w:rFonts w:ascii="Consolas" w:hAnsi="Consolas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00EC4">
              <w:rPr>
                <w:rFonts w:ascii="Consolas" w:hAnsi="Consolas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00EC4">
              <w:rPr>
                <w:rFonts w:ascii="Consolas" w:hAnsi="Consolas" w:cs="Courier New"/>
                <w:color w:val="458383"/>
                <w:sz w:val="18"/>
                <w:szCs w:val="18"/>
              </w:rPr>
              <w:t>output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900EC4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AD3B9BB" w14:textId="77777777" w:rsidR="001D0031" w:rsidRDefault="001D0031" w:rsidP="001D0031">
      <w:pPr>
        <w:pStyle w:val="Heading3"/>
      </w:pPr>
      <w:r w:rsidRPr="00872879">
        <w:lastRenderedPageBreak/>
        <w:t>Functionality</w:t>
      </w:r>
    </w:p>
    <w:p w14:paraId="1788FE4C" w14:textId="77777777" w:rsidR="001D0031" w:rsidRDefault="001D0031" w:rsidP="006C61B4">
      <w:pPr>
        <w:tabs>
          <w:tab w:val="left" w:pos="90"/>
        </w:tabs>
        <w:suppressAutoHyphens/>
        <w:ind w:left="360"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14:paraId="7D906865" w14:textId="77777777" w:rsidR="001D0031" w:rsidRPr="00900EC4" w:rsidRDefault="001D0031" w:rsidP="001D0031">
      <w:pPr>
        <w:rPr>
          <w:rFonts w:ascii="Consolas" w:hAnsi="Consolas"/>
        </w:rPr>
      </w:pPr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</w:r>
      <w:r w:rsidRPr="00900EC4">
        <w:rPr>
          <w:rFonts w:ascii="Consolas" w:hAnsi="Consolas"/>
          <w:b/>
          <w:bCs/>
        </w:rPr>
        <w:t>"Invalid given warehouse space"</w:t>
      </w:r>
    </w:p>
    <w:p w14:paraId="2801F323" w14:textId="77777777" w:rsidR="001D0031" w:rsidRPr="00BC7D1A" w:rsidRDefault="001D0031" w:rsidP="001D0031">
      <w:pPr>
        <w:pStyle w:val="Heading4"/>
        <w:rPr>
          <w:lang w:val="bg-BG"/>
        </w:rPr>
      </w:pPr>
      <w:proofErr w:type="spellStart"/>
      <w:r>
        <w:t>addProduct</w:t>
      </w:r>
      <w:proofErr w:type="spellEnd"/>
      <w:r>
        <w:t xml:space="preserve">(type, product, quantity) </w:t>
      </w:r>
    </w:p>
    <w:p w14:paraId="6DD956B6" w14:textId="77777777" w:rsidR="00C078E8" w:rsidRDefault="001D0031" w:rsidP="00C078E8">
      <w:pPr>
        <w:ind w:left="360"/>
      </w:pPr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</w:t>
      </w:r>
      <w:r w:rsidR="00746286">
        <w:rPr>
          <w:b/>
          <w:bCs/>
        </w:rPr>
        <w:t xml:space="preserve"> object with the given type with already added products</w:t>
      </w:r>
      <w:r w:rsidR="00BC7D1A"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</w:p>
    <w:p w14:paraId="45E06B85" w14:textId="77777777" w:rsidR="001D0031" w:rsidRPr="00900EC4" w:rsidRDefault="001D0031" w:rsidP="00900EC4">
      <w:pPr>
        <w:ind w:left="36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"There is not enough space or the warehouse is already full"</w:t>
      </w:r>
    </w:p>
    <w:p w14:paraId="4D899A44" w14:textId="77777777" w:rsidR="001D0031" w:rsidRDefault="001D0031" w:rsidP="001D0031">
      <w:pPr>
        <w:pStyle w:val="Heading4"/>
      </w:pPr>
      <w:proofErr w:type="spellStart"/>
      <w:r>
        <w:t>orderProducts</w:t>
      </w:r>
      <w:proofErr w:type="spellEnd"/>
      <w:r>
        <w:t xml:space="preserve">(type) </w:t>
      </w:r>
    </w:p>
    <w:p w14:paraId="32F01173" w14:textId="77777777" w:rsidR="001D0031" w:rsidRDefault="001D0031" w:rsidP="00C078E8">
      <w:pPr>
        <w:ind w:left="360"/>
      </w:pPr>
      <w:r>
        <w:rPr>
          <w:b/>
          <w:bCs/>
        </w:rPr>
        <w:t xml:space="preserve">Sorts all products </w:t>
      </w:r>
      <w:r>
        <w:t xml:space="preserve">of a given </w:t>
      </w:r>
      <w:r w:rsidRPr="00900EC4">
        <w:rPr>
          <w:rFonts w:ascii="Consolas" w:hAnsi="Consolas"/>
          <w:b/>
          <w:bCs/>
        </w:rPr>
        <w:t>type in descending order</w:t>
      </w:r>
      <w:r>
        <w:rPr>
          <w:b/>
          <w:bCs/>
        </w:rPr>
        <w:t xml:space="preserve"> </w:t>
      </w:r>
      <w:r>
        <w:t xml:space="preserve">by the </w:t>
      </w:r>
      <w:r w:rsidRPr="00900EC4">
        <w:rPr>
          <w:rFonts w:ascii="Consolas" w:hAnsi="Consolas"/>
          <w:b/>
          <w:bCs/>
        </w:rPr>
        <w:t>quantity.</w:t>
      </w:r>
    </w:p>
    <w:p w14:paraId="3EDA2E16" w14:textId="77777777" w:rsidR="001D0031" w:rsidRDefault="001D0031" w:rsidP="001D0031">
      <w:pPr>
        <w:pStyle w:val="Heading4"/>
      </w:pPr>
      <w:proofErr w:type="spellStart"/>
      <w:r>
        <w:t>occupiedCapacity</w:t>
      </w:r>
      <w:proofErr w:type="spellEnd"/>
      <w:r>
        <w:t xml:space="preserve">() </w:t>
      </w:r>
    </w:p>
    <w:p w14:paraId="5326DC81" w14:textId="77777777" w:rsidR="001D0031" w:rsidRDefault="001D0031" w:rsidP="006C61B4">
      <w:pPr>
        <w:ind w:left="360"/>
      </w:pPr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14:paraId="14E62AE4" w14:textId="77777777" w:rsidR="001D0031" w:rsidRDefault="001D0031" w:rsidP="001D0031">
      <w:pPr>
        <w:pStyle w:val="Heading4"/>
      </w:pPr>
      <w:r w:rsidRPr="00872879">
        <w:t>revision</w:t>
      </w:r>
      <w:r>
        <w:t>()</w:t>
      </w:r>
    </w:p>
    <w:p w14:paraId="5D082120" w14:textId="77777777" w:rsidR="001D0031" w:rsidRDefault="001D0031" w:rsidP="006C61B4">
      <w:pPr>
        <w:ind w:left="360"/>
      </w:pPr>
      <w:r w:rsidRPr="00900EC4">
        <w:rPr>
          <w:b/>
        </w:rPr>
        <w:t>Returns</w:t>
      </w:r>
      <w:r>
        <w:t xml:space="preserve"> a string in which we print </w:t>
      </w:r>
      <w:r w:rsidRPr="00900EC4">
        <w:rPr>
          <w:b/>
        </w:rPr>
        <w:t>all products</w:t>
      </w:r>
      <w:r>
        <w:t xml:space="preserve"> of </w:t>
      </w:r>
      <w:r w:rsidRPr="00900EC4">
        <w:rPr>
          <w:b/>
        </w:rPr>
        <w:t>each type</w:t>
      </w:r>
      <w:r>
        <w:t xml:space="preserve">, into the following </w:t>
      </w:r>
      <w:r w:rsidRPr="00900EC4">
        <w:rPr>
          <w:b/>
        </w:rPr>
        <w:t>format</w:t>
      </w:r>
      <w:r>
        <w:t xml:space="preserve">: </w:t>
      </w:r>
    </w:p>
    <w:p w14:paraId="1BEBC096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lastRenderedPageBreak/>
        <w:t>'Product type - [Food]'</w:t>
      </w:r>
    </w:p>
    <w:p w14:paraId="3E480CEA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6D243F5A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</w:p>
    <w:p w14:paraId="229F5170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'Product type - [Drink]'</w:t>
      </w:r>
    </w:p>
    <w:p w14:paraId="55040556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</w:rPr>
      </w:pPr>
      <w:r w:rsidRPr="00900EC4">
        <w:rPr>
          <w:rFonts w:ascii="Consolas" w:hAnsi="Consolas"/>
          <w:b/>
          <w:bCs/>
        </w:rPr>
        <w:t>- {product} {quantity}</w:t>
      </w:r>
    </w:p>
    <w:p w14:paraId="164D914E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 w:rsidRPr="00900EC4">
        <w:rPr>
          <w:rFonts w:ascii="Consolas" w:hAnsi="Consolas"/>
          <w:b/>
          <w:bCs/>
        </w:rPr>
        <w:t>- {product} quantity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  <w:t>...</w:t>
      </w:r>
      <w:r w:rsidRPr="00900EC4">
        <w:rPr>
          <w:rFonts w:ascii="Consolas" w:hAnsi="Consolas"/>
          <w:b/>
          <w:bCs/>
        </w:rPr>
        <w:br/>
      </w:r>
      <w:r w:rsidRPr="00666623">
        <w:rPr>
          <w:rFonts w:cstheme="minorHAnsi"/>
          <w:b/>
          <w:bCs/>
        </w:rPr>
        <w:t xml:space="preserve">If there is not at least 1 product in the warehouse </w:t>
      </w:r>
      <w:r w:rsidRPr="00666623">
        <w:rPr>
          <w:rFonts w:cstheme="minorHAnsi"/>
        </w:rPr>
        <w:t xml:space="preserve">we </w:t>
      </w:r>
      <w:r w:rsidRPr="00666623">
        <w:rPr>
          <w:rFonts w:cstheme="minorHAnsi"/>
          <w:b/>
          <w:bCs/>
        </w:rPr>
        <w:t xml:space="preserve">return </w:t>
      </w:r>
      <w:r w:rsidRPr="00CD783D">
        <w:rPr>
          <w:rFonts w:cstheme="minorHAnsi"/>
        </w:rPr>
        <w:t xml:space="preserve">the string: </w:t>
      </w:r>
      <w:r w:rsidRPr="00900EC4">
        <w:rPr>
          <w:rFonts w:ascii="Consolas" w:hAnsi="Consolas"/>
        </w:rPr>
        <w:br/>
      </w:r>
      <w:r w:rsidRPr="00900EC4">
        <w:rPr>
          <w:rFonts w:ascii="Consolas" w:hAnsi="Consolas"/>
          <w:b/>
          <w:bCs/>
        </w:rPr>
        <w:t>'The Warehouse is empty'</w:t>
      </w:r>
    </w:p>
    <w:p w14:paraId="38CC27BE" w14:textId="77777777" w:rsidR="001D0031" w:rsidRDefault="001D0031" w:rsidP="001D0031">
      <w:pPr>
        <w:pStyle w:val="Heading4"/>
      </w:pPr>
      <w:proofErr w:type="spellStart"/>
      <w:r>
        <w:t>scrapeAProduct</w:t>
      </w:r>
      <w:proofErr w:type="spellEnd"/>
      <w:r>
        <w:t>(product, quantity)</w:t>
      </w:r>
    </w:p>
    <w:p w14:paraId="0B1D65AA" w14:textId="77777777" w:rsidR="007C1520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>:</w:t>
      </w:r>
    </w:p>
    <w:p w14:paraId="01D1E2BC" w14:textId="77777777" w:rsidR="001D0031" w:rsidRPr="00900EC4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</w:rPr>
      </w:pPr>
      <w:r>
        <w:t xml:space="preserve"> </w:t>
      </w:r>
      <w:r w:rsidRPr="00900EC4">
        <w:rPr>
          <w:rFonts w:ascii="Consolas" w:hAnsi="Consolas"/>
          <w:b/>
          <w:bCs/>
        </w:rPr>
        <w:t>'{product} do not exists'</w:t>
      </w:r>
    </w:p>
    <w:p w14:paraId="6BF3EDB5" w14:textId="77777777" w:rsidR="001D0031" w:rsidRDefault="001D0031" w:rsidP="001D0031">
      <w:pPr>
        <w:pStyle w:val="Heading3"/>
      </w:pPr>
      <w:r w:rsidRPr="00872879">
        <w:t>TODO</w:t>
      </w:r>
    </w:p>
    <w:p w14:paraId="07F3276E" w14:textId="77777777"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14:paraId="163C55F2" w14:textId="77777777"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your </w:t>
      </w:r>
      <w:r>
        <w:rPr>
          <w:rFonts w:ascii="Consolas" w:hAnsi="Consolas" w:cs="Consolas"/>
          <w:b/>
          <w:bCs/>
          <w:u w:val="single"/>
        </w:rPr>
        <w:t>describe()</w:t>
      </w:r>
      <w:r>
        <w:rPr>
          <w:b/>
          <w:bCs/>
          <w:u w:val="single"/>
        </w:rPr>
        <w:t xml:space="preserve"> </w:t>
      </w:r>
      <w:r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14:paraId="422297A5" w14:textId="77777777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B9D41F" w14:textId="77777777" w:rsidR="001D0031" w:rsidRPr="00BC5616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C5616">
              <w:rPr>
                <w:rFonts w:ascii="Consolas" w:hAnsi="Consolas" w:cs="Consolas"/>
                <w:color w:val="000000"/>
                <w:lang w:val="es-ES"/>
              </w:rPr>
              <w:t>describe(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>"</w:t>
            </w:r>
            <w:r w:rsidRPr="00BC5616">
              <w:rPr>
                <w:rFonts w:ascii="Consolas" w:hAnsi="Consolas" w:cs="Consolas"/>
                <w:b/>
                <w:bCs/>
                <w:i/>
                <w:iCs/>
                <w:color w:val="008000"/>
                <w:lang w:val="es-ES"/>
              </w:rPr>
              <w:t>TODO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 xml:space="preserve"> …"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, </w:t>
            </w:r>
            <w:proofErr w:type="spellStart"/>
            <w:r w:rsidRPr="00BC5616">
              <w:rPr>
                <w:rFonts w:ascii="Consolas" w:hAnsi="Consolas" w:cs="Consolas"/>
                <w:b/>
                <w:bCs/>
                <w:color w:val="000080"/>
                <w:lang w:val="es-ES"/>
              </w:rPr>
              <w:t>function</w:t>
            </w:r>
            <w:proofErr w:type="spellEnd"/>
            <w:r w:rsidRPr="00BC5616">
              <w:rPr>
                <w:rFonts w:ascii="Consolas" w:hAnsi="Consolas" w:cs="Consolas"/>
                <w:color w:val="000000"/>
                <w:lang w:val="es-ES"/>
              </w:rPr>
              <w:t>() {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br/>
              <w:t xml:space="preserve">    </w:t>
            </w:r>
            <w:proofErr w:type="spellStart"/>
            <w:r w:rsidRPr="00BC5616">
              <w:rPr>
                <w:rFonts w:ascii="Consolas" w:hAnsi="Consolas" w:cs="Consolas"/>
                <w:b/>
                <w:bCs/>
                <w:i/>
                <w:iCs/>
                <w:color w:val="660E7A"/>
                <w:lang w:val="es-ES"/>
              </w:rPr>
              <w:t>it</w:t>
            </w:r>
            <w:proofErr w:type="spellEnd"/>
            <w:r w:rsidRPr="00BC5616">
              <w:rPr>
                <w:rFonts w:ascii="Consolas" w:hAnsi="Consolas" w:cs="Consolas"/>
                <w:color w:val="000000"/>
                <w:lang w:val="es-ES"/>
              </w:rPr>
              <w:t>(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>"</w:t>
            </w:r>
            <w:r w:rsidRPr="00BC5616">
              <w:rPr>
                <w:rFonts w:ascii="Consolas" w:hAnsi="Consolas" w:cs="Consolas"/>
                <w:b/>
                <w:bCs/>
                <w:i/>
                <w:iCs/>
                <w:color w:val="008000"/>
                <w:lang w:val="es-ES"/>
              </w:rPr>
              <w:t>TODO …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>"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, </w:t>
            </w:r>
            <w:proofErr w:type="spellStart"/>
            <w:r w:rsidRPr="00BC5616">
              <w:rPr>
                <w:rFonts w:ascii="Consolas" w:hAnsi="Consolas" w:cs="Consolas"/>
                <w:b/>
                <w:bCs/>
                <w:color w:val="000080"/>
                <w:lang w:val="es-ES"/>
              </w:rPr>
              <w:t>function</w:t>
            </w:r>
            <w:proofErr w:type="spellEnd"/>
            <w:r w:rsidRPr="00BC5616">
              <w:rPr>
                <w:rFonts w:ascii="Consolas" w:hAnsi="Consolas" w:cs="Consolas"/>
                <w:color w:val="000000"/>
                <w:lang w:val="es-ES"/>
              </w:rPr>
              <w:t>() {</w:t>
            </w:r>
          </w:p>
          <w:p w14:paraId="2B0B6D60" w14:textId="77777777" w:rsidR="001D0031" w:rsidRPr="00BC5616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        </w:t>
            </w:r>
            <w:r w:rsidRPr="00BC5616">
              <w:rPr>
                <w:rFonts w:ascii="Consolas" w:hAnsi="Consolas" w:cs="Consolas"/>
                <w:i/>
                <w:iCs/>
                <w:color w:val="808080"/>
                <w:lang w:val="es-ES"/>
              </w:rPr>
              <w:t xml:space="preserve">// </w:t>
            </w:r>
            <w:r w:rsidRPr="00BC5616">
              <w:rPr>
                <w:rFonts w:ascii="Consolas" w:hAnsi="Consolas" w:cs="Consolas"/>
                <w:b/>
                <w:bCs/>
                <w:i/>
                <w:iCs/>
                <w:color w:val="0073BF"/>
                <w:lang w:val="es-ES"/>
              </w:rPr>
              <w:t xml:space="preserve">TODO: 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t>…</w:t>
            </w:r>
          </w:p>
          <w:p w14:paraId="706FB39E" w14:textId="77777777" w:rsidR="001D0031" w:rsidRPr="00BC5616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    });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br/>
              <w:t xml:space="preserve">    </w:t>
            </w:r>
            <w:r w:rsidRPr="00BC5616">
              <w:rPr>
                <w:rFonts w:ascii="Consolas" w:hAnsi="Consolas" w:cs="Consolas"/>
                <w:i/>
                <w:iCs/>
                <w:color w:val="808080"/>
                <w:lang w:val="es-ES"/>
              </w:rPr>
              <w:t xml:space="preserve">// </w:t>
            </w:r>
            <w:r w:rsidRPr="00BC5616">
              <w:rPr>
                <w:rFonts w:ascii="Consolas" w:hAnsi="Consolas" w:cs="Consolas"/>
                <w:b/>
                <w:bCs/>
                <w:i/>
                <w:iCs/>
                <w:color w:val="0073BF"/>
                <w:lang w:val="es-ES"/>
              </w:rPr>
              <w:t xml:space="preserve">TODO: 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t>…</w:t>
            </w:r>
          </w:p>
          <w:p w14:paraId="084ABA00" w14:textId="77777777" w:rsidR="001D0031" w:rsidRPr="00BC5616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es-ES"/>
              </w:rPr>
            </w:pPr>
            <w:r w:rsidRPr="00BC5616">
              <w:rPr>
                <w:rFonts w:ascii="Consolas" w:hAnsi="Consolas" w:cs="Consolas"/>
                <w:color w:val="000000"/>
                <w:lang w:val="es-ES"/>
              </w:rPr>
              <w:t>});</w:t>
            </w:r>
          </w:p>
          <w:p w14:paraId="35CE4062" w14:textId="77777777" w:rsidR="001D0031" w:rsidRPr="00BC5616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es-ES"/>
              </w:rPr>
            </w:pPr>
          </w:p>
          <w:p w14:paraId="4488B3C9" w14:textId="77777777" w:rsidR="001D0031" w:rsidRPr="00BC5616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C5616">
              <w:rPr>
                <w:rFonts w:ascii="Consolas" w:hAnsi="Consolas" w:cs="Consolas"/>
                <w:color w:val="000000"/>
                <w:lang w:val="es-ES"/>
              </w:rPr>
              <w:t>describe(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>"</w:t>
            </w:r>
            <w:r w:rsidRPr="00BC5616">
              <w:rPr>
                <w:rFonts w:ascii="Consolas" w:hAnsi="Consolas" w:cs="Consolas"/>
                <w:b/>
                <w:bCs/>
                <w:i/>
                <w:iCs/>
                <w:color w:val="008000"/>
                <w:lang w:val="es-ES"/>
              </w:rPr>
              <w:t>TODO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 xml:space="preserve"> …"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, </w:t>
            </w:r>
            <w:proofErr w:type="spellStart"/>
            <w:r w:rsidRPr="00BC5616">
              <w:rPr>
                <w:rFonts w:ascii="Consolas" w:hAnsi="Consolas" w:cs="Consolas"/>
                <w:b/>
                <w:bCs/>
                <w:color w:val="000080"/>
                <w:lang w:val="es-ES"/>
              </w:rPr>
              <w:t>function</w:t>
            </w:r>
            <w:proofErr w:type="spellEnd"/>
            <w:r w:rsidRPr="00BC5616">
              <w:rPr>
                <w:rFonts w:ascii="Consolas" w:hAnsi="Consolas" w:cs="Consolas"/>
                <w:color w:val="000000"/>
                <w:lang w:val="es-ES"/>
              </w:rPr>
              <w:t>() {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br/>
              <w:t xml:space="preserve">    </w:t>
            </w:r>
            <w:proofErr w:type="spellStart"/>
            <w:r w:rsidRPr="00BC5616">
              <w:rPr>
                <w:rFonts w:ascii="Consolas" w:hAnsi="Consolas" w:cs="Consolas"/>
                <w:b/>
                <w:bCs/>
                <w:i/>
                <w:iCs/>
                <w:color w:val="660E7A"/>
                <w:lang w:val="es-ES"/>
              </w:rPr>
              <w:t>it</w:t>
            </w:r>
            <w:proofErr w:type="spellEnd"/>
            <w:r w:rsidRPr="00BC5616">
              <w:rPr>
                <w:rFonts w:ascii="Consolas" w:hAnsi="Consolas" w:cs="Consolas"/>
                <w:color w:val="000000"/>
                <w:lang w:val="es-ES"/>
              </w:rPr>
              <w:t>(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>"</w:t>
            </w:r>
            <w:r w:rsidRPr="00BC5616">
              <w:rPr>
                <w:rFonts w:ascii="Consolas" w:hAnsi="Consolas" w:cs="Consolas"/>
                <w:b/>
                <w:bCs/>
                <w:i/>
                <w:iCs/>
                <w:color w:val="008000"/>
                <w:lang w:val="es-ES"/>
              </w:rPr>
              <w:t>TODO …</w:t>
            </w:r>
            <w:r w:rsidRPr="00BC5616">
              <w:rPr>
                <w:rFonts w:ascii="Consolas" w:hAnsi="Consolas" w:cs="Consolas"/>
                <w:b/>
                <w:bCs/>
                <w:color w:val="008000"/>
                <w:lang w:val="es-ES"/>
              </w:rPr>
              <w:t>"</w:t>
            </w: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, </w:t>
            </w:r>
            <w:proofErr w:type="spellStart"/>
            <w:r w:rsidRPr="00BC5616">
              <w:rPr>
                <w:rFonts w:ascii="Consolas" w:hAnsi="Consolas" w:cs="Consolas"/>
                <w:b/>
                <w:bCs/>
                <w:color w:val="000080"/>
                <w:lang w:val="es-ES"/>
              </w:rPr>
              <w:t>function</w:t>
            </w:r>
            <w:proofErr w:type="spellEnd"/>
            <w:r w:rsidRPr="00BC5616">
              <w:rPr>
                <w:rFonts w:ascii="Consolas" w:hAnsi="Consolas" w:cs="Consolas"/>
                <w:color w:val="000000"/>
                <w:lang w:val="es-ES"/>
              </w:rPr>
              <w:t>() {</w:t>
            </w:r>
          </w:p>
          <w:p w14:paraId="4B660B19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C5616">
              <w:rPr>
                <w:rFonts w:ascii="Consolas" w:hAnsi="Consolas" w:cs="Consolas"/>
                <w:color w:val="000000"/>
                <w:lang w:val="es-ES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24C49932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14:paraId="2535E836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14:paraId="201A1950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14:paraId="2449E6A9" w14:textId="77777777"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14:paraId="44205BE6" w14:textId="03F0C86B" w:rsidR="001D0031" w:rsidRDefault="001D0031" w:rsidP="001D0031">
      <w:pPr>
        <w:pStyle w:val="Code"/>
        <w:rPr>
          <w:lang w:val="en"/>
        </w:rPr>
      </w:pPr>
      <w:r>
        <w:rPr>
          <w:lang w:val="en"/>
        </w:rPr>
        <w:t>Don't forget to require the chai library!</w:t>
      </w:r>
    </w:p>
    <w:p w14:paraId="4745653F" w14:textId="4C49FA74" w:rsidR="00BC5616" w:rsidRDefault="00BC5616" w:rsidP="001D0031">
      <w:pPr>
        <w:pStyle w:val="Code"/>
        <w:rPr>
          <w:lang w:val="en"/>
        </w:rPr>
      </w:pPr>
    </w:p>
    <w:p w14:paraId="4D1A0271" w14:textId="33C4BF53" w:rsidR="00BC5616" w:rsidRDefault="00BC5616" w:rsidP="001D0031">
      <w:pPr>
        <w:pStyle w:val="Code"/>
      </w:pPr>
      <w:r>
        <w:t>Честит рожден ден, Али! Тази година не беше от най-леките, но всички ние от все сърце ти пожелаваме от днес нататък да тръгнеш по един много по-добър път, изпълнен с много усмивки и хубави изживявания с любими хора. Започни този нов път още сега - намери мястото с твоя подарък. Ето и един жокер: "В дъгата от цветове намери мястото отбелязано с Х!"</w:t>
      </w:r>
    </w:p>
    <w:p w14:paraId="1DECA487" w14:textId="1A708C90" w:rsidR="000C426E" w:rsidRDefault="000C426E" w:rsidP="001D0031">
      <w:pPr>
        <w:pStyle w:val="Code"/>
      </w:pPr>
    </w:p>
    <w:p w14:paraId="6ACD28A8" w14:textId="5B9DA5A6" w:rsidR="000C426E" w:rsidRDefault="000C426E" w:rsidP="001D0031">
      <w:pPr>
        <w:pStyle w:val="Code"/>
      </w:pPr>
    </w:p>
    <w:p w14:paraId="49E8AB71" w14:textId="06F34D5F" w:rsidR="000C426E" w:rsidRDefault="000C426E" w:rsidP="001D0031">
      <w:pPr>
        <w:pStyle w:val="Code"/>
      </w:pPr>
      <w:r>
        <w:t>Нали не си мислеше, че ще е толкова лесно! Твоят подарък те чака на мястото, където се запозна със "сближените" за първи път! Успех!</w:t>
      </w:r>
    </w:p>
    <w:p w14:paraId="3EEBD881" w14:textId="78DDA008" w:rsidR="000C426E" w:rsidRDefault="000C426E" w:rsidP="001D0031">
      <w:pPr>
        <w:pStyle w:val="Code"/>
      </w:pPr>
    </w:p>
    <w:p w14:paraId="69514492" w14:textId="77777777" w:rsidR="000C426E" w:rsidRDefault="000C426E" w:rsidP="001D0031">
      <w:pPr>
        <w:pStyle w:val="Code"/>
      </w:pPr>
      <w:bookmarkStart w:id="0" w:name="_GoBack"/>
      <w:bookmarkEnd w:id="0"/>
    </w:p>
    <w:p w14:paraId="11DA642E" w14:textId="0241F914" w:rsidR="00BC5616" w:rsidRDefault="00BC5616" w:rsidP="001D0031">
      <w:pPr>
        <w:pStyle w:val="Code"/>
      </w:pPr>
    </w:p>
    <w:p w14:paraId="37FD28DE" w14:textId="77777777" w:rsidR="00BC5616" w:rsidRPr="001D0031" w:rsidRDefault="00BC5616" w:rsidP="001D0031">
      <w:pPr>
        <w:pStyle w:val="Code"/>
        <w:rPr>
          <w:lang w:val="en"/>
        </w:rPr>
      </w:pPr>
    </w:p>
    <w:sectPr w:rsidR="00BC5616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63DA" w14:textId="77777777" w:rsidR="00D70883" w:rsidRDefault="00D70883" w:rsidP="008068A2">
      <w:pPr>
        <w:spacing w:after="0" w:line="240" w:lineRule="auto"/>
      </w:pPr>
      <w:r>
        <w:separator/>
      </w:r>
    </w:p>
  </w:endnote>
  <w:endnote w:type="continuationSeparator" w:id="0">
    <w:p w14:paraId="447D33E5" w14:textId="77777777" w:rsidR="00D70883" w:rsidRDefault="00D70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E996A" w14:textId="77777777"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201562" wp14:editId="68E107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BF31E9A" wp14:editId="58E9C938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BD949EE" wp14:editId="79F5E8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639EF" wp14:editId="5A797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CF5D8" w14:textId="77777777"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3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6538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39E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97CF5D8" w14:textId="77777777"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653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6538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AA827" wp14:editId="2E019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14C7" w14:textId="77777777"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AA82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DCB14C7" w14:textId="77777777"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3A5F2" wp14:editId="372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C5D71" w14:textId="77777777"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299B69" w14:textId="77777777"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2FFB3D" wp14:editId="46C62BF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0EC7C" wp14:editId="41CD176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7B9C2" wp14:editId="676E448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7F565" wp14:editId="3F9DCAF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FD360" wp14:editId="79DCD07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5F664" wp14:editId="5C3A24BB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001EF" wp14:editId="3E770C2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A4EAB" wp14:editId="2448E4C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DFE2A" wp14:editId="4B8C507F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8FDAA" wp14:editId="4B28415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3A5F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FCC5D71" w14:textId="77777777"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299B69" w14:textId="77777777"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FFB3D" wp14:editId="46C62BF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0EC7C" wp14:editId="41CD176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7B9C2" wp14:editId="676E448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7F565" wp14:editId="3F9DCAF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FD360" wp14:editId="79DCD07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5F664" wp14:editId="5C3A24BB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001EF" wp14:editId="3E770C2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A4EAB" wp14:editId="2448E4C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DFE2A" wp14:editId="4B8C507F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8FDAA" wp14:editId="4B28415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A3031F4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57C7" w14:textId="77777777" w:rsidR="00D70883" w:rsidRDefault="00D70883" w:rsidP="008068A2">
      <w:pPr>
        <w:spacing w:after="0" w:line="240" w:lineRule="auto"/>
      </w:pPr>
      <w:r>
        <w:separator/>
      </w:r>
    </w:p>
  </w:footnote>
  <w:footnote w:type="continuationSeparator" w:id="0">
    <w:p w14:paraId="732C7AEA" w14:textId="77777777" w:rsidR="00D70883" w:rsidRDefault="00D70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525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4D15"/>
    <w:rsid w:val="00086727"/>
    <w:rsid w:val="000A0025"/>
    <w:rsid w:val="000B1719"/>
    <w:rsid w:val="000B39E6"/>
    <w:rsid w:val="000B56F0"/>
    <w:rsid w:val="000C426E"/>
    <w:rsid w:val="000D0781"/>
    <w:rsid w:val="000F3C1F"/>
    <w:rsid w:val="000F4444"/>
    <w:rsid w:val="00103906"/>
    <w:rsid w:val="0012270F"/>
    <w:rsid w:val="001275B9"/>
    <w:rsid w:val="00127650"/>
    <w:rsid w:val="00130261"/>
    <w:rsid w:val="001320D8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B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61625"/>
    <w:rsid w:val="008617B5"/>
    <w:rsid w:val="00863C18"/>
    <w:rsid w:val="0087027E"/>
    <w:rsid w:val="00870828"/>
    <w:rsid w:val="0088080B"/>
    <w:rsid w:val="00887BC2"/>
    <w:rsid w:val="008956FC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7C75"/>
    <w:rsid w:val="00A826E2"/>
    <w:rsid w:val="00AA2018"/>
    <w:rsid w:val="00AA3772"/>
    <w:rsid w:val="00AA4E89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6F31"/>
    <w:rsid w:val="00B567F6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16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25EB"/>
    <w:rsid w:val="00D67C0E"/>
    <w:rsid w:val="00D70883"/>
    <w:rsid w:val="00D73957"/>
    <w:rsid w:val="00D75B0C"/>
    <w:rsid w:val="00D818CA"/>
    <w:rsid w:val="00D829DE"/>
    <w:rsid w:val="00D910AA"/>
    <w:rsid w:val="00D955E7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4251D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9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3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image" Target="media/image14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08BD2-9DF2-436B-B8E9-AD1BEC16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15</Pages>
  <Words>3236</Words>
  <Characters>18451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Branislav Aleksov</cp:lastModifiedBy>
  <cp:revision>127</cp:revision>
  <cp:lastPrinted>2015-10-26T22:35:00Z</cp:lastPrinted>
  <dcterms:created xsi:type="dcterms:W3CDTF">2019-06-05T16:35:00Z</dcterms:created>
  <dcterms:modified xsi:type="dcterms:W3CDTF">2019-10-04T09:14:00Z</dcterms:modified>
  <cp:category>programming, education, software engineering, software development</cp:category>
</cp:coreProperties>
</file>